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2693" w14:textId="518009B6" w:rsidR="00000000" w:rsidRPr="003C6669" w:rsidRDefault="00163858" w:rsidP="003C6669">
      <w:pPr>
        <w:pStyle w:val="a3"/>
      </w:pPr>
      <w:bookmarkStart w:id="0" w:name="_Toc109153915"/>
      <w:r w:rsidRPr="003C6669">
        <w:t>タイトル</w:t>
      </w:r>
      <w:bookmarkEnd w:id="0"/>
    </w:p>
    <w:p w14:paraId="3801670E" w14:textId="196F84DF" w:rsidR="00E67C22" w:rsidRDefault="00E67C22" w:rsidP="003C6669">
      <w:pPr>
        <w:pStyle w:val="a7"/>
      </w:pPr>
      <w:bookmarkStart w:id="1" w:name="_Toc109153916"/>
      <w:r>
        <w:rPr>
          <w:rFonts w:hint="eastAsia"/>
        </w:rPr>
        <w:t>サブタイトル</w:t>
      </w:r>
      <w:bookmarkEnd w:id="1"/>
    </w:p>
    <w:p w14:paraId="6649193B" w14:textId="6492813D" w:rsidR="00E67C22" w:rsidRDefault="00E67C22" w:rsidP="003C6669">
      <w:pPr>
        <w:jc w:val="center"/>
      </w:pPr>
      <w:r>
        <w:rPr>
          <w:rFonts w:hint="eastAsia"/>
        </w:rPr>
        <w:t>バージョン</w:t>
      </w:r>
    </w:p>
    <w:p w14:paraId="234AE0B5" w14:textId="0DD40279" w:rsidR="00E67C22" w:rsidRPr="00E67C22" w:rsidRDefault="00E67C22" w:rsidP="003C6669">
      <w:pPr>
        <w:jc w:val="center"/>
      </w:pPr>
      <w:r>
        <w:rPr>
          <w:rFonts w:hint="eastAsia"/>
        </w:rPr>
        <w:t>名前、最終更新日</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000000">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000000">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000000">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000000">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9E65B4">
              <w:rPr>
                <w:rStyle w:val="aa"/>
                <w:noProof/>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000000">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9E65B4">
              <w:rPr>
                <w:rStyle w:val="aa"/>
                <w:noProof/>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000000">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9E65B4">
              <w:rPr>
                <w:rStyle w:val="aa"/>
                <w:noProof/>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000000">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9E65B4">
              <w:rPr>
                <w:rStyle w:val="aa"/>
                <w:noProof/>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000000">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000000">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000000">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000000">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000000">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9E65B4">
              <w:rPr>
                <w:rStyle w:val="aa"/>
                <w:noProof/>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1588FC7B" w:rsidR="00803BB4" w:rsidRDefault="00000000">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803BB4" w:rsidRPr="009E65B4">
              <w:rPr>
                <w:rStyle w:val="aa"/>
                <w:noProof/>
              </w:rPr>
              <w:t>機能</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D08F5B0" w:rsidR="00803BB4" w:rsidRDefault="00000000">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803BB4" w:rsidRPr="009E65B4">
              <w:rPr>
                <w:rStyle w:val="aa"/>
                <w:noProof/>
              </w:rPr>
              <w:t>画面</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000000">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9E65B4">
              <w:rPr>
                <w:rStyle w:val="aa"/>
                <w:noProof/>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000000">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9E65B4">
              <w:rPr>
                <w:rStyle w:val="aa"/>
                <w:noProof/>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Default="00000000">
          <w:pPr>
            <w:pStyle w:val="11"/>
            <w:tabs>
              <w:tab w:val="left" w:pos="420"/>
              <w:tab w:val="right" w:leader="dot" w:pos="8494"/>
            </w:tabs>
            <w:rPr>
              <w:noProof/>
            </w:rPr>
          </w:pPr>
          <w:hyperlink w:anchor="_Toc109153932" w:history="1">
            <w:r w:rsidR="00803BB4" w:rsidRPr="009E65B4">
              <w:rPr>
                <w:rStyle w:val="aa"/>
                <w:noProof/>
              </w:rPr>
              <w:t>4.</w:t>
            </w:r>
            <w:r w:rsidR="00803BB4">
              <w:rPr>
                <w:noProof/>
              </w:rPr>
              <w:tab/>
            </w:r>
            <w:r w:rsidR="00803BB4" w:rsidRPr="009E65B4">
              <w:rPr>
                <w:rStyle w:val="aa"/>
                <w:noProof/>
              </w:rPr>
              <w:t>非機能要件</w:t>
            </w:r>
            <w:r w:rsidR="00803BB4">
              <w:rPr>
                <w:noProof/>
                <w:webHidden/>
              </w:rPr>
              <w:tab/>
            </w:r>
            <w:r w:rsidR="00803BB4">
              <w:rPr>
                <w:noProof/>
                <w:webHidden/>
              </w:rPr>
              <w:fldChar w:fldCharType="begin"/>
            </w:r>
            <w:r w:rsidR="00803BB4">
              <w:rPr>
                <w:noProof/>
                <w:webHidden/>
              </w:rPr>
              <w:instrText xml:space="preserve"> PAGEREF _Toc109153932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0C1FF9B" w14:textId="696ADDF2" w:rsidR="00803BB4" w:rsidRDefault="00000000">
          <w:pPr>
            <w:pStyle w:val="11"/>
            <w:tabs>
              <w:tab w:val="left" w:pos="630"/>
              <w:tab w:val="right" w:leader="dot" w:pos="8494"/>
            </w:tabs>
            <w:rPr>
              <w:noProof/>
            </w:rPr>
          </w:pPr>
          <w:hyperlink w:anchor="_Toc109153933" w:history="1">
            <w:r w:rsidR="00803BB4" w:rsidRPr="009E65B4">
              <w:rPr>
                <w:rStyle w:val="aa"/>
                <w:noProof/>
              </w:rPr>
              <w:t>A)</w:t>
            </w:r>
            <w:r w:rsidR="00803BB4">
              <w:rPr>
                <w:noProof/>
              </w:rPr>
              <w:tab/>
            </w:r>
            <w:r w:rsidR="00803BB4" w:rsidRPr="009E65B4">
              <w:rPr>
                <w:rStyle w:val="aa"/>
                <w:noProof/>
              </w:rPr>
              <w:t>ユーザービリティ及びアクセシビリティ</w:t>
            </w:r>
            <w:r w:rsidR="00803BB4">
              <w:rPr>
                <w:noProof/>
                <w:webHidden/>
              </w:rPr>
              <w:tab/>
            </w:r>
            <w:r w:rsidR="00803BB4">
              <w:rPr>
                <w:noProof/>
                <w:webHidden/>
              </w:rPr>
              <w:fldChar w:fldCharType="begin"/>
            </w:r>
            <w:r w:rsidR="00803BB4">
              <w:rPr>
                <w:noProof/>
                <w:webHidden/>
              </w:rPr>
              <w:instrText xml:space="preserve"> PAGEREF _Toc109153933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D779A12" w14:textId="05F65125" w:rsidR="00803BB4" w:rsidRDefault="00000000">
          <w:pPr>
            <w:pStyle w:val="11"/>
            <w:tabs>
              <w:tab w:val="left" w:pos="630"/>
              <w:tab w:val="right" w:leader="dot" w:pos="8494"/>
            </w:tabs>
            <w:rPr>
              <w:noProof/>
            </w:rPr>
          </w:pPr>
          <w:hyperlink w:anchor="_Toc109153934" w:history="1">
            <w:r w:rsidR="00803BB4" w:rsidRPr="009E65B4">
              <w:rPr>
                <w:rStyle w:val="aa"/>
                <w:noProof/>
              </w:rPr>
              <w:t>B)</w:t>
            </w:r>
            <w:r w:rsidR="00803BB4">
              <w:rPr>
                <w:noProof/>
              </w:rPr>
              <w:tab/>
            </w:r>
            <w:r w:rsidR="00803BB4" w:rsidRPr="009E65B4">
              <w:rPr>
                <w:rStyle w:val="aa"/>
                <w:noProof/>
              </w:rPr>
              <w:t>システム方式</w:t>
            </w:r>
            <w:r w:rsidR="00803BB4">
              <w:rPr>
                <w:noProof/>
                <w:webHidden/>
              </w:rPr>
              <w:tab/>
            </w:r>
            <w:r w:rsidR="00803BB4">
              <w:rPr>
                <w:noProof/>
                <w:webHidden/>
              </w:rPr>
              <w:fldChar w:fldCharType="begin"/>
            </w:r>
            <w:r w:rsidR="00803BB4">
              <w:rPr>
                <w:noProof/>
                <w:webHidden/>
              </w:rPr>
              <w:instrText xml:space="preserve"> PAGEREF _Toc109153934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05EB0A7" w14:textId="6AE27020" w:rsidR="00803BB4" w:rsidRDefault="00000000">
          <w:pPr>
            <w:pStyle w:val="11"/>
            <w:tabs>
              <w:tab w:val="left" w:pos="630"/>
              <w:tab w:val="right" w:leader="dot" w:pos="8494"/>
            </w:tabs>
            <w:rPr>
              <w:noProof/>
            </w:rPr>
          </w:pPr>
          <w:hyperlink w:anchor="_Toc109153935" w:history="1">
            <w:r w:rsidR="00803BB4" w:rsidRPr="009E65B4">
              <w:rPr>
                <w:rStyle w:val="aa"/>
                <w:noProof/>
              </w:rPr>
              <w:t>C)</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_Toc109153935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BABEA47" w14:textId="5232E5D2" w:rsidR="00803BB4" w:rsidRDefault="00000000">
          <w:pPr>
            <w:pStyle w:val="11"/>
            <w:tabs>
              <w:tab w:val="left" w:pos="630"/>
              <w:tab w:val="right" w:leader="dot" w:pos="8494"/>
            </w:tabs>
            <w:rPr>
              <w:noProof/>
            </w:rPr>
          </w:pPr>
          <w:hyperlink w:anchor="_Toc109153936" w:history="1">
            <w:r w:rsidR="00803BB4" w:rsidRPr="009E65B4">
              <w:rPr>
                <w:rStyle w:val="aa"/>
                <w:noProof/>
              </w:rPr>
              <w:t>D)</w:t>
            </w:r>
            <w:r w:rsidR="00803BB4">
              <w:rPr>
                <w:noProof/>
              </w:rPr>
              <w:tab/>
            </w:r>
            <w:r w:rsidR="00803BB4" w:rsidRPr="009E65B4">
              <w:rPr>
                <w:rStyle w:val="aa"/>
                <w:noProof/>
              </w:rPr>
              <w:t>性能</w:t>
            </w:r>
            <w:r w:rsidR="00803BB4">
              <w:rPr>
                <w:noProof/>
                <w:webHidden/>
              </w:rPr>
              <w:tab/>
            </w:r>
            <w:r w:rsidR="00803BB4">
              <w:rPr>
                <w:noProof/>
                <w:webHidden/>
              </w:rPr>
              <w:fldChar w:fldCharType="begin"/>
            </w:r>
            <w:r w:rsidR="00803BB4">
              <w:rPr>
                <w:noProof/>
                <w:webHidden/>
              </w:rPr>
              <w:instrText xml:space="preserve"> PAGEREF _Toc109153936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0D47B07D" w14:textId="2D3A3277" w:rsidR="00803BB4" w:rsidRDefault="00000000">
          <w:pPr>
            <w:pStyle w:val="11"/>
            <w:tabs>
              <w:tab w:val="left" w:pos="630"/>
              <w:tab w:val="right" w:leader="dot" w:pos="8494"/>
            </w:tabs>
            <w:rPr>
              <w:noProof/>
            </w:rPr>
          </w:pPr>
          <w:hyperlink w:anchor="_Toc109153937" w:history="1">
            <w:r w:rsidR="00803BB4" w:rsidRPr="009E65B4">
              <w:rPr>
                <w:rStyle w:val="aa"/>
                <w:noProof/>
              </w:rPr>
              <w:t>E)</w:t>
            </w:r>
            <w:r w:rsidR="00803BB4">
              <w:rPr>
                <w:noProof/>
              </w:rPr>
              <w:tab/>
            </w:r>
            <w:r w:rsidR="00803BB4" w:rsidRPr="009E65B4">
              <w:rPr>
                <w:rStyle w:val="aa"/>
                <w:noProof/>
              </w:rPr>
              <w:t>信頼性</w:t>
            </w:r>
            <w:r w:rsidR="00803BB4">
              <w:rPr>
                <w:noProof/>
                <w:webHidden/>
              </w:rPr>
              <w:tab/>
            </w:r>
            <w:r w:rsidR="00803BB4">
              <w:rPr>
                <w:noProof/>
                <w:webHidden/>
              </w:rPr>
              <w:fldChar w:fldCharType="begin"/>
            </w:r>
            <w:r w:rsidR="00803BB4">
              <w:rPr>
                <w:noProof/>
                <w:webHidden/>
              </w:rPr>
              <w:instrText xml:space="preserve"> PAGEREF _Toc109153937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24A6748" w14:textId="53C9CC85" w:rsidR="00803BB4" w:rsidRDefault="00000000">
          <w:pPr>
            <w:pStyle w:val="11"/>
            <w:tabs>
              <w:tab w:val="left" w:pos="630"/>
              <w:tab w:val="right" w:leader="dot" w:pos="8494"/>
            </w:tabs>
            <w:rPr>
              <w:noProof/>
            </w:rPr>
          </w:pPr>
          <w:hyperlink w:anchor="_Toc109153938" w:history="1">
            <w:r w:rsidR="00803BB4" w:rsidRPr="009E65B4">
              <w:rPr>
                <w:rStyle w:val="aa"/>
                <w:noProof/>
              </w:rPr>
              <w:t>F)</w:t>
            </w:r>
            <w:r w:rsidR="00803BB4">
              <w:rPr>
                <w:noProof/>
              </w:rPr>
              <w:tab/>
            </w:r>
            <w:r w:rsidR="00803BB4" w:rsidRPr="009E65B4">
              <w:rPr>
                <w:rStyle w:val="aa"/>
                <w:noProof/>
              </w:rPr>
              <w:t>拡張性</w:t>
            </w:r>
            <w:r w:rsidR="00803BB4">
              <w:rPr>
                <w:noProof/>
                <w:webHidden/>
              </w:rPr>
              <w:tab/>
            </w:r>
            <w:r w:rsidR="00803BB4">
              <w:rPr>
                <w:noProof/>
                <w:webHidden/>
              </w:rPr>
              <w:fldChar w:fldCharType="begin"/>
            </w:r>
            <w:r w:rsidR="00803BB4">
              <w:rPr>
                <w:noProof/>
                <w:webHidden/>
              </w:rPr>
              <w:instrText xml:space="preserve"> PAGEREF _Toc109153938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4B68EDA7" w14:textId="2019981B" w:rsidR="00803BB4" w:rsidRDefault="00000000">
          <w:pPr>
            <w:pStyle w:val="11"/>
            <w:tabs>
              <w:tab w:val="left" w:pos="630"/>
              <w:tab w:val="right" w:leader="dot" w:pos="8494"/>
            </w:tabs>
            <w:rPr>
              <w:noProof/>
            </w:rPr>
          </w:pPr>
          <w:hyperlink w:anchor="_Toc109153939" w:history="1">
            <w:r w:rsidR="00803BB4" w:rsidRPr="009E65B4">
              <w:rPr>
                <w:rStyle w:val="aa"/>
                <w:noProof/>
              </w:rPr>
              <w:t>G)</w:t>
            </w:r>
            <w:r w:rsidR="00803BB4">
              <w:rPr>
                <w:noProof/>
              </w:rPr>
              <w:tab/>
            </w:r>
            <w:r w:rsidR="00803BB4" w:rsidRPr="009E65B4">
              <w:rPr>
                <w:rStyle w:val="aa"/>
                <w:noProof/>
              </w:rPr>
              <w:t>上位互換性</w:t>
            </w:r>
            <w:r w:rsidR="00803BB4">
              <w:rPr>
                <w:noProof/>
                <w:webHidden/>
              </w:rPr>
              <w:tab/>
            </w:r>
            <w:r w:rsidR="00803BB4">
              <w:rPr>
                <w:noProof/>
                <w:webHidden/>
              </w:rPr>
              <w:fldChar w:fldCharType="begin"/>
            </w:r>
            <w:r w:rsidR="00803BB4">
              <w:rPr>
                <w:noProof/>
                <w:webHidden/>
              </w:rPr>
              <w:instrText xml:space="preserve"> PAGEREF _Toc109153939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371F7DD" w14:textId="6751B171" w:rsidR="00803BB4" w:rsidRDefault="00000000">
          <w:pPr>
            <w:pStyle w:val="11"/>
            <w:tabs>
              <w:tab w:val="left" w:pos="630"/>
              <w:tab w:val="right" w:leader="dot" w:pos="8494"/>
            </w:tabs>
            <w:rPr>
              <w:noProof/>
            </w:rPr>
          </w:pPr>
          <w:hyperlink w:anchor="_Toc109153940" w:history="1">
            <w:r w:rsidR="00803BB4" w:rsidRPr="009E65B4">
              <w:rPr>
                <w:rStyle w:val="aa"/>
                <w:noProof/>
              </w:rPr>
              <w:t>H)</w:t>
            </w:r>
            <w:r w:rsidR="00803BB4">
              <w:rPr>
                <w:noProof/>
              </w:rPr>
              <w:tab/>
            </w:r>
            <w:r w:rsidR="00803BB4" w:rsidRPr="009E65B4">
              <w:rPr>
                <w:rStyle w:val="aa"/>
                <w:noProof/>
              </w:rPr>
              <w:t>継続性</w:t>
            </w:r>
            <w:r w:rsidR="00803BB4">
              <w:rPr>
                <w:noProof/>
                <w:webHidden/>
              </w:rPr>
              <w:tab/>
            </w:r>
            <w:r w:rsidR="00803BB4">
              <w:rPr>
                <w:noProof/>
                <w:webHidden/>
              </w:rPr>
              <w:fldChar w:fldCharType="begin"/>
            </w:r>
            <w:r w:rsidR="00803BB4">
              <w:rPr>
                <w:noProof/>
                <w:webHidden/>
              </w:rPr>
              <w:instrText xml:space="preserve"> PAGEREF _Toc109153940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63E84BF" w14:textId="517C9CF6" w:rsidR="00803BB4" w:rsidRDefault="00000000">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9E65B4">
              <w:rPr>
                <w:rStyle w:val="aa"/>
                <w:noProof/>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000000">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9E65B4">
              <w:rPr>
                <w:rStyle w:val="aa"/>
                <w:noProof/>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000000">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9E65B4">
              <w:rPr>
                <w:rStyle w:val="aa"/>
                <w:noProof/>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000000">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9E65B4">
              <w:rPr>
                <w:rStyle w:val="aa"/>
                <w:noProof/>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Default="00000000">
          <w:pPr>
            <w:pStyle w:val="11"/>
            <w:tabs>
              <w:tab w:val="left" w:pos="420"/>
              <w:tab w:val="right" w:leader="dot" w:pos="8494"/>
            </w:tabs>
            <w:rPr>
              <w:noProof/>
            </w:rPr>
          </w:pPr>
          <w:hyperlink w:anchor="_Toc109153945" w:history="1">
            <w:r w:rsidR="00803BB4" w:rsidRPr="009E65B4">
              <w:rPr>
                <w:rStyle w:val="aa"/>
                <w:noProof/>
              </w:rPr>
              <w:t>6.</w:t>
            </w:r>
            <w:r w:rsidR="00803BB4">
              <w:rPr>
                <w:noProof/>
              </w:rPr>
              <w:tab/>
            </w:r>
            <w:r w:rsidR="00803BB4" w:rsidRPr="009E65B4">
              <w:rPr>
                <w:rStyle w:val="aa"/>
                <w:noProof/>
              </w:rPr>
              <w:t>移行要件</w:t>
            </w:r>
            <w:r w:rsidR="00803BB4">
              <w:rPr>
                <w:noProof/>
                <w:webHidden/>
              </w:rPr>
              <w:tab/>
            </w:r>
            <w:r w:rsidR="00803BB4">
              <w:rPr>
                <w:noProof/>
                <w:webHidden/>
              </w:rPr>
              <w:fldChar w:fldCharType="begin"/>
            </w:r>
            <w:r w:rsidR="00803BB4">
              <w:rPr>
                <w:noProof/>
                <w:webHidden/>
              </w:rPr>
              <w:instrText xml:space="preserve"> PAGEREF _Toc109153945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DFC567A" w14:textId="2471F216" w:rsidR="00803BB4" w:rsidRDefault="00000000">
          <w:pPr>
            <w:pStyle w:val="11"/>
            <w:tabs>
              <w:tab w:val="left" w:pos="630"/>
              <w:tab w:val="right" w:leader="dot" w:pos="8494"/>
            </w:tabs>
            <w:rPr>
              <w:noProof/>
            </w:rPr>
          </w:pPr>
          <w:hyperlink w:anchor="_Toc109153946" w:history="1">
            <w:r w:rsidR="00803BB4" w:rsidRPr="009E65B4">
              <w:rPr>
                <w:rStyle w:val="aa"/>
                <w:noProof/>
              </w:rPr>
              <w:t>A)</w:t>
            </w:r>
            <w:r w:rsidR="00803BB4">
              <w:rPr>
                <w:noProof/>
              </w:rPr>
              <w:tab/>
            </w:r>
            <w:r w:rsidR="00803BB4" w:rsidRPr="009E65B4">
              <w:rPr>
                <w:rStyle w:val="aa"/>
                <w:noProof/>
              </w:rPr>
              <w:t>移行</w:t>
            </w:r>
            <w:r w:rsidR="00803BB4">
              <w:rPr>
                <w:noProof/>
                <w:webHidden/>
              </w:rPr>
              <w:tab/>
            </w:r>
            <w:r w:rsidR="00803BB4">
              <w:rPr>
                <w:noProof/>
                <w:webHidden/>
              </w:rPr>
              <w:fldChar w:fldCharType="begin"/>
            </w:r>
            <w:r w:rsidR="00803BB4">
              <w:rPr>
                <w:noProof/>
                <w:webHidden/>
              </w:rPr>
              <w:instrText xml:space="preserve"> PAGEREF _Toc109153946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448E46FC" w14:textId="7805574B" w:rsidR="00803BB4" w:rsidRDefault="00000000">
          <w:pPr>
            <w:pStyle w:val="11"/>
            <w:tabs>
              <w:tab w:val="left" w:pos="630"/>
              <w:tab w:val="right" w:leader="dot" w:pos="8494"/>
            </w:tabs>
            <w:rPr>
              <w:noProof/>
            </w:rPr>
          </w:pPr>
          <w:hyperlink w:anchor="_Toc109153947" w:history="1">
            <w:r w:rsidR="00803BB4" w:rsidRPr="009E65B4">
              <w:rPr>
                <w:rStyle w:val="aa"/>
                <w:noProof/>
              </w:rPr>
              <w:t>B)</w:t>
            </w:r>
            <w:r w:rsidR="00803BB4">
              <w:rPr>
                <w:noProof/>
              </w:rPr>
              <w:tab/>
            </w:r>
            <w:r w:rsidR="00803BB4" w:rsidRPr="009E65B4">
              <w:rPr>
                <w:rStyle w:val="aa"/>
                <w:noProof/>
              </w:rPr>
              <w:t>引継ぎ</w:t>
            </w:r>
            <w:r w:rsidR="00803BB4">
              <w:rPr>
                <w:noProof/>
                <w:webHidden/>
              </w:rPr>
              <w:tab/>
            </w:r>
            <w:r w:rsidR="00803BB4">
              <w:rPr>
                <w:noProof/>
                <w:webHidden/>
              </w:rPr>
              <w:fldChar w:fldCharType="begin"/>
            </w:r>
            <w:r w:rsidR="00803BB4">
              <w:rPr>
                <w:noProof/>
                <w:webHidden/>
              </w:rPr>
              <w:instrText xml:space="preserve"> PAGEREF _Toc109153947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1460206" w14:textId="3C4FA686" w:rsidR="00803BB4" w:rsidRDefault="00000000">
          <w:pPr>
            <w:pStyle w:val="11"/>
            <w:tabs>
              <w:tab w:val="left" w:pos="420"/>
              <w:tab w:val="right" w:leader="dot" w:pos="8494"/>
            </w:tabs>
            <w:rPr>
              <w:noProof/>
            </w:rPr>
          </w:pPr>
          <w:hyperlink w:anchor="_Toc109153948" w:history="1">
            <w:r w:rsidR="00803BB4" w:rsidRPr="009E65B4">
              <w:rPr>
                <w:rStyle w:val="aa"/>
                <w:noProof/>
              </w:rPr>
              <w:t>7.</w:t>
            </w:r>
            <w:r w:rsidR="00803BB4">
              <w:rPr>
                <w:noProof/>
              </w:rPr>
              <w:tab/>
            </w:r>
            <w:r w:rsidR="00803BB4" w:rsidRPr="009E65B4">
              <w:rPr>
                <w:rStyle w:val="aa"/>
                <w:noProof/>
              </w:rPr>
              <w:t>運用要件</w:t>
            </w:r>
            <w:r w:rsidR="00803BB4">
              <w:rPr>
                <w:noProof/>
                <w:webHidden/>
              </w:rPr>
              <w:tab/>
            </w:r>
            <w:r w:rsidR="00803BB4">
              <w:rPr>
                <w:noProof/>
                <w:webHidden/>
              </w:rPr>
              <w:fldChar w:fldCharType="begin"/>
            </w:r>
            <w:r w:rsidR="00803BB4">
              <w:rPr>
                <w:noProof/>
                <w:webHidden/>
              </w:rPr>
              <w:instrText xml:space="preserve"> PAGEREF _Toc109153948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5C856CE" w14:textId="110A390D" w:rsidR="00803BB4" w:rsidRDefault="00000000">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000000">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000000">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000000">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0243FF37" w:rsidR="00163858" w:rsidRDefault="00163858" w:rsidP="003C6669">
      <w:pPr>
        <w:pStyle w:val="1"/>
        <w:numPr>
          <w:ilvl w:val="0"/>
          <w:numId w:val="2"/>
        </w:numPr>
      </w:pPr>
      <w:bookmarkStart w:id="2" w:name="_Toc109153917"/>
      <w:r w:rsidRPr="003C6669">
        <w:t>システム概要</w:t>
      </w:r>
      <w:bookmarkEnd w:id="2"/>
    </w:p>
    <w:p w14:paraId="52F8EC5F" w14:textId="6A3B4147" w:rsidR="00BC0D72" w:rsidRPr="00BC0D72" w:rsidRDefault="00BC0D72" w:rsidP="00BC0D72">
      <w:r>
        <w:rPr>
          <w:rFonts w:hint="eastAsia"/>
        </w:rPr>
        <w:t>システムの概要をここに記載。</w:t>
      </w:r>
    </w:p>
    <w:p w14:paraId="4F15C27C" w14:textId="477E8E5C" w:rsidR="003C6669" w:rsidRDefault="003C6669" w:rsidP="00163858">
      <w:pPr>
        <w:pStyle w:val="1"/>
        <w:numPr>
          <w:ilvl w:val="1"/>
          <w:numId w:val="1"/>
        </w:numPr>
      </w:pPr>
      <w:bookmarkStart w:id="3" w:name="_Toc109153918"/>
      <w:r>
        <w:rPr>
          <w:rFonts w:hint="eastAsia"/>
        </w:rPr>
        <w:t>システム構成図</w:t>
      </w:r>
      <w:bookmarkEnd w:id="3"/>
    </w:p>
    <w:p w14:paraId="45B7845D" w14:textId="1BBAA598" w:rsidR="00BC0D72" w:rsidRDefault="003C6669" w:rsidP="00BC0D72">
      <w:r>
        <w:rPr>
          <w:rFonts w:hint="eastAsia"/>
        </w:rPr>
        <w:t>ここにシステム構成図を記載してください。</w:t>
      </w:r>
    </w:p>
    <w:p w14:paraId="46EBE303" w14:textId="78EF7E14" w:rsidR="00E67C22" w:rsidRDefault="00163858" w:rsidP="00163858">
      <w:pPr>
        <w:pStyle w:val="1"/>
        <w:numPr>
          <w:ilvl w:val="1"/>
          <w:numId w:val="1"/>
        </w:numPr>
      </w:pPr>
      <w:bookmarkStart w:id="4" w:name="_Toc109153919"/>
      <w:r>
        <w:rPr>
          <w:rFonts w:hint="eastAsia"/>
        </w:rPr>
        <w:t>背景</w:t>
      </w:r>
      <w:bookmarkEnd w:id="4"/>
    </w:p>
    <w:p w14:paraId="23EA0D2B" w14:textId="3D3551D6" w:rsidR="00BC0D72" w:rsidRDefault="003C6669" w:rsidP="00BC0D72">
      <w:r>
        <w:rPr>
          <w:rFonts w:hint="eastAsia"/>
        </w:rPr>
        <w:t>開発に至った背景を記載ください。要件定義で定義しきれなかった内容は背景をベースにくみ取ります。</w:t>
      </w:r>
    </w:p>
    <w:p w14:paraId="663EA6DB" w14:textId="151888C7" w:rsidR="00E67C22" w:rsidRDefault="00163858" w:rsidP="00163858">
      <w:pPr>
        <w:pStyle w:val="1"/>
        <w:numPr>
          <w:ilvl w:val="1"/>
          <w:numId w:val="1"/>
        </w:numPr>
      </w:pPr>
      <w:bookmarkStart w:id="5" w:name="_Toc109153920"/>
      <w:r>
        <w:rPr>
          <w:rFonts w:hint="eastAsia"/>
        </w:rPr>
        <w:t>定義</w:t>
      </w:r>
      <w:bookmarkEnd w:id="5"/>
    </w:p>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77777777" w:rsidR="00E67C22" w:rsidRDefault="00163858" w:rsidP="00163858">
      <w:pPr>
        <w:pStyle w:val="1"/>
        <w:numPr>
          <w:ilvl w:val="0"/>
          <w:numId w:val="1"/>
        </w:numPr>
      </w:pPr>
      <w:bookmarkStart w:id="6" w:name="_Toc109153921"/>
      <w:r>
        <w:rPr>
          <w:rFonts w:hint="eastAsia"/>
        </w:rPr>
        <w:t>業務要件</w:t>
      </w:r>
      <w:bookmarkEnd w:id="6"/>
    </w:p>
    <w:p w14:paraId="2CAF3593" w14:textId="2E74D131" w:rsidR="00787A8C" w:rsidRDefault="00163858" w:rsidP="00787A8C">
      <w:pPr>
        <w:pStyle w:val="1"/>
        <w:numPr>
          <w:ilvl w:val="1"/>
          <w:numId w:val="1"/>
        </w:numPr>
      </w:pPr>
      <w:bookmarkStart w:id="7" w:name="_Toc109153922"/>
      <w:r>
        <w:rPr>
          <w:rFonts w:hint="eastAsia"/>
        </w:rPr>
        <w:t>業務フロー</w:t>
      </w:r>
      <w:bookmarkEnd w:id="7"/>
    </w:p>
    <w:p w14:paraId="528A18F2" w14:textId="2CEA7D78" w:rsidR="00787A8C" w:rsidRPr="00787A8C" w:rsidRDefault="00787A8C" w:rsidP="00787A8C">
      <w:r>
        <w:rPr>
          <w:rFonts w:hint="eastAsia"/>
        </w:rPr>
        <w:t>ここに業務フローを記載します。</w:t>
      </w:r>
    </w:p>
    <w:p w14:paraId="18D41819" w14:textId="45E8ED21" w:rsidR="00E67C22" w:rsidRDefault="00163858" w:rsidP="00163858">
      <w:pPr>
        <w:pStyle w:val="1"/>
        <w:numPr>
          <w:ilvl w:val="1"/>
          <w:numId w:val="1"/>
        </w:numPr>
      </w:pPr>
      <w:bookmarkStart w:id="8" w:name="_Toc109153923"/>
      <w:r>
        <w:rPr>
          <w:rFonts w:hint="eastAsia"/>
        </w:rPr>
        <w:t>規模</w:t>
      </w:r>
      <w:bookmarkEnd w:id="8"/>
    </w:p>
    <w:p w14:paraId="13DDD8D8" w14:textId="25F55486" w:rsidR="00787A8C" w:rsidRPr="00787A8C" w:rsidRDefault="00787A8C" w:rsidP="00787A8C">
      <w:r>
        <w:rPr>
          <w:rFonts w:hint="eastAsia"/>
        </w:rPr>
        <w:t>ここにシステムの規模を記載します。</w:t>
      </w:r>
    </w:p>
    <w:p w14:paraId="0B071513" w14:textId="4FB8658E" w:rsidR="00E67C22" w:rsidRDefault="00163858" w:rsidP="00163858">
      <w:pPr>
        <w:pStyle w:val="1"/>
        <w:numPr>
          <w:ilvl w:val="1"/>
          <w:numId w:val="1"/>
        </w:numPr>
      </w:pPr>
      <w:bookmarkStart w:id="9" w:name="_Toc109153924"/>
      <w:r>
        <w:rPr>
          <w:rFonts w:hint="eastAsia"/>
        </w:rPr>
        <w:t>時期・時間</w:t>
      </w:r>
      <w:bookmarkEnd w:id="9"/>
    </w:p>
    <w:p w14:paraId="701CE05C" w14:textId="61A5DD7C" w:rsidR="00787A8C" w:rsidRPr="00787A8C" w:rsidRDefault="00787A8C" w:rsidP="00787A8C">
      <w:r>
        <w:rPr>
          <w:rFonts w:hint="eastAsia"/>
        </w:rPr>
        <w:t>ここにシステム開発の時期やローンチの時間など決まっている内容を記載します。</w:t>
      </w:r>
    </w:p>
    <w:p w14:paraId="282AD7D5" w14:textId="332EC6FC" w:rsidR="00E67C22" w:rsidRDefault="00163858" w:rsidP="00163858">
      <w:pPr>
        <w:pStyle w:val="1"/>
        <w:numPr>
          <w:ilvl w:val="1"/>
          <w:numId w:val="1"/>
        </w:numPr>
      </w:pPr>
      <w:bookmarkStart w:id="10" w:name="_Toc109153925"/>
      <w:r>
        <w:rPr>
          <w:rFonts w:hint="eastAsia"/>
        </w:rPr>
        <w:t>指標</w:t>
      </w:r>
      <w:bookmarkEnd w:id="10"/>
    </w:p>
    <w:p w14:paraId="2494871E" w14:textId="38C9D385" w:rsidR="00787A8C" w:rsidRPr="00787A8C" w:rsidRDefault="00787A8C" w:rsidP="00787A8C">
      <w:r>
        <w:rPr>
          <w:rFonts w:hint="eastAsia"/>
        </w:rPr>
        <w:t>このシステムが正常に稼働しているときの指標を記載します。</w:t>
      </w:r>
    </w:p>
    <w:p w14:paraId="77D6A64C" w14:textId="31C46A66" w:rsidR="00E67C22" w:rsidRDefault="00163858" w:rsidP="00163858">
      <w:pPr>
        <w:pStyle w:val="1"/>
        <w:numPr>
          <w:ilvl w:val="1"/>
          <w:numId w:val="1"/>
        </w:numPr>
      </w:pPr>
      <w:bookmarkStart w:id="11" w:name="_Toc109153926"/>
      <w:r>
        <w:rPr>
          <w:rFonts w:hint="eastAsia"/>
        </w:rPr>
        <w:t>範囲</w:t>
      </w:r>
      <w:bookmarkEnd w:id="11"/>
    </w:p>
    <w:p w14:paraId="57329B60" w14:textId="0F1C76B0" w:rsidR="00787A8C" w:rsidRPr="00787A8C" w:rsidRDefault="00787A8C" w:rsidP="00787A8C">
      <w:r>
        <w:rPr>
          <w:rFonts w:hint="eastAsia"/>
        </w:rPr>
        <w:t>このシステムが関する範囲を記載します。</w:t>
      </w:r>
    </w:p>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12" w:name="_Toc109153927"/>
      <w:r>
        <w:rPr>
          <w:rFonts w:hint="eastAsia"/>
        </w:rPr>
        <w:t>機能要件</w:t>
      </w:r>
      <w:bookmarkEnd w:id="12"/>
    </w:p>
    <w:p w14:paraId="2CDE4049" w14:textId="5201F981" w:rsidR="00E67C22" w:rsidRDefault="00163858" w:rsidP="00163858">
      <w:pPr>
        <w:pStyle w:val="1"/>
        <w:numPr>
          <w:ilvl w:val="1"/>
          <w:numId w:val="1"/>
        </w:numPr>
      </w:pPr>
      <w:bookmarkStart w:id="13" w:name="_Toc109153928"/>
      <w:r>
        <w:rPr>
          <w:rFonts w:hint="eastAsia"/>
        </w:rPr>
        <w:t>機能</w:t>
      </w:r>
      <w:bookmarkEnd w:id="13"/>
    </w:p>
    <w:p w14:paraId="30CDB337" w14:textId="47FE6604" w:rsidR="00787A8C" w:rsidRPr="00787A8C" w:rsidRDefault="00787A8C" w:rsidP="00787A8C">
      <w:r>
        <w:rPr>
          <w:rFonts w:hint="eastAsia"/>
        </w:rPr>
        <w:t>機能一覧を記載します。別紙でエクセルなどで管理したほうがいい場合もあります。</w:t>
      </w:r>
    </w:p>
    <w:p w14:paraId="3BA6B9C4" w14:textId="059C8E69" w:rsidR="00E67C22" w:rsidRDefault="00163858" w:rsidP="00163858">
      <w:pPr>
        <w:pStyle w:val="1"/>
        <w:numPr>
          <w:ilvl w:val="1"/>
          <w:numId w:val="1"/>
        </w:numPr>
      </w:pPr>
      <w:bookmarkStart w:id="14" w:name="_Toc109153929"/>
      <w:r>
        <w:rPr>
          <w:rFonts w:hint="eastAsia"/>
        </w:rPr>
        <w:t>画面</w:t>
      </w:r>
      <w:bookmarkEnd w:id="14"/>
    </w:p>
    <w:p w14:paraId="620FF549" w14:textId="52C07853" w:rsidR="00787A8C" w:rsidRPr="00787A8C" w:rsidRDefault="00787A8C" w:rsidP="00787A8C">
      <w:r>
        <w:rPr>
          <w:rFonts w:hint="eastAsia"/>
        </w:rPr>
        <w:t>ここに画面一覧を記載します。これも別紙管理のほうがわかりやすいかもしれません。すべての画面に画面番号を振ります。</w:t>
      </w:r>
    </w:p>
    <w:p w14:paraId="32DF7DBF" w14:textId="3CD4E331" w:rsidR="00E67C22" w:rsidRDefault="00163858" w:rsidP="00163858">
      <w:pPr>
        <w:pStyle w:val="1"/>
        <w:numPr>
          <w:ilvl w:val="1"/>
          <w:numId w:val="1"/>
        </w:numPr>
      </w:pPr>
      <w:bookmarkStart w:id="15" w:name="_Toc109153930"/>
      <w:r>
        <w:rPr>
          <w:rFonts w:hint="eastAsia"/>
        </w:rPr>
        <w:t>情報・データログ</w:t>
      </w:r>
      <w:bookmarkEnd w:id="15"/>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6" w:name="_Toc109153931"/>
      <w:r>
        <w:rPr>
          <w:rFonts w:hint="eastAsia"/>
        </w:rPr>
        <w:t>外部インターフェイス</w:t>
      </w:r>
      <w:bookmarkEnd w:id="16"/>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7" w:name="_Toc109153932"/>
      <w:r>
        <w:rPr>
          <w:rFonts w:hint="eastAsia"/>
        </w:rPr>
        <w:t>非機能要件</w:t>
      </w:r>
      <w:bookmarkEnd w:id="17"/>
    </w:p>
    <w:p w14:paraId="735892B6" w14:textId="1050A900" w:rsidR="00E67C22" w:rsidRDefault="00163858" w:rsidP="00163858">
      <w:pPr>
        <w:pStyle w:val="1"/>
        <w:numPr>
          <w:ilvl w:val="1"/>
          <w:numId w:val="1"/>
        </w:numPr>
      </w:pPr>
      <w:bookmarkStart w:id="18" w:name="_Toc109153933"/>
      <w:r>
        <w:rPr>
          <w:rFonts w:hint="eastAsia"/>
        </w:rPr>
        <w:t>ユーザービリティ及びアクセシビリティ</w:t>
      </w:r>
      <w:bookmarkEnd w:id="18"/>
    </w:p>
    <w:p w14:paraId="01701329" w14:textId="195DD4B7" w:rsidR="00787A8C" w:rsidRPr="00787A8C" w:rsidRDefault="00787A8C" w:rsidP="00787A8C">
      <w:r>
        <w:rPr>
          <w:rFonts w:hint="eastAsia"/>
        </w:rPr>
        <w:t>どんなユーザービリティ</w:t>
      </w:r>
      <w:r w:rsidR="009676F7">
        <w:rPr>
          <w:rFonts w:hint="eastAsia"/>
        </w:rPr>
        <w:t>や</w:t>
      </w:r>
      <w:r>
        <w:rPr>
          <w:rFonts w:hint="eastAsia"/>
        </w:rPr>
        <w:t>が求められるか</w:t>
      </w:r>
      <w:r w:rsidR="00AA01D9">
        <w:rPr>
          <w:rFonts w:hint="eastAsia"/>
        </w:rPr>
        <w:t>記載します。</w:t>
      </w:r>
    </w:p>
    <w:p w14:paraId="523796BE" w14:textId="3FB626F4" w:rsidR="00E67C22" w:rsidRDefault="00163858" w:rsidP="00163858">
      <w:pPr>
        <w:pStyle w:val="1"/>
        <w:numPr>
          <w:ilvl w:val="1"/>
          <w:numId w:val="1"/>
        </w:numPr>
      </w:pPr>
      <w:bookmarkStart w:id="19" w:name="_Toc109153934"/>
      <w:r>
        <w:rPr>
          <w:rFonts w:hint="eastAsia"/>
        </w:rPr>
        <w:t>システム方式</w:t>
      </w:r>
      <w:bookmarkEnd w:id="19"/>
    </w:p>
    <w:p w14:paraId="4A013A81" w14:textId="70E73CAC" w:rsidR="00AA01D9" w:rsidRPr="00AA01D9" w:rsidRDefault="005A3AEC" w:rsidP="00AA01D9">
      <w:r>
        <w:rPr>
          <w:rFonts w:hint="eastAsia"/>
        </w:rPr>
        <w:t>１Aのシステム構成図とほぼ同じですが、開発言語やCI、レポジトリーの管理などまで詳細を記載します。</w:t>
      </w:r>
    </w:p>
    <w:p w14:paraId="0DFEBE05" w14:textId="720F8951" w:rsidR="00E67C22" w:rsidRDefault="00163858" w:rsidP="00163858">
      <w:pPr>
        <w:pStyle w:val="1"/>
        <w:numPr>
          <w:ilvl w:val="1"/>
          <w:numId w:val="1"/>
        </w:numPr>
      </w:pPr>
      <w:bookmarkStart w:id="20" w:name="_Toc109153935"/>
      <w:r>
        <w:rPr>
          <w:rFonts w:hint="eastAsia"/>
        </w:rPr>
        <w:t>規模</w:t>
      </w:r>
      <w:bookmarkEnd w:id="20"/>
    </w:p>
    <w:p w14:paraId="5913EBEC" w14:textId="5B4FE66D" w:rsidR="005A3AEC" w:rsidRPr="005A3AEC" w:rsidRDefault="005A3AEC" w:rsidP="005A3AEC">
      <w:r>
        <w:rPr>
          <w:rFonts w:hint="eastAsia"/>
        </w:rPr>
        <w:t>想定される利用規模やサーバー規模を記載します。</w:t>
      </w:r>
    </w:p>
    <w:p w14:paraId="6F7669EF" w14:textId="2347BF63" w:rsidR="00E67C22" w:rsidRDefault="00163858" w:rsidP="00163858">
      <w:pPr>
        <w:pStyle w:val="1"/>
        <w:numPr>
          <w:ilvl w:val="1"/>
          <w:numId w:val="1"/>
        </w:numPr>
      </w:pPr>
      <w:bookmarkStart w:id="21" w:name="_Toc109153936"/>
      <w:r>
        <w:rPr>
          <w:rFonts w:hint="eastAsia"/>
        </w:rPr>
        <w:t>性能</w:t>
      </w:r>
      <w:bookmarkEnd w:id="21"/>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22" w:name="_Toc109153937"/>
      <w:r>
        <w:rPr>
          <w:rFonts w:hint="eastAsia"/>
        </w:rPr>
        <w:t>信頼性</w:t>
      </w:r>
      <w:bookmarkEnd w:id="22"/>
    </w:p>
    <w:p w14:paraId="080F19E2" w14:textId="68D9270A" w:rsidR="005A3AEC" w:rsidRPr="005A3AEC" w:rsidRDefault="005A3AEC" w:rsidP="005A3AEC">
      <w:r>
        <w:rPr>
          <w:rFonts w:hint="eastAsia"/>
        </w:rPr>
        <w:t>どのように故障や障害がおきないようになっているか記載します。</w:t>
      </w:r>
    </w:p>
    <w:p w14:paraId="2248C076" w14:textId="20150E5A" w:rsidR="00E67C22" w:rsidRDefault="00163858" w:rsidP="00163858">
      <w:pPr>
        <w:pStyle w:val="1"/>
        <w:numPr>
          <w:ilvl w:val="1"/>
          <w:numId w:val="1"/>
        </w:numPr>
      </w:pPr>
      <w:bookmarkStart w:id="23" w:name="_Toc109153938"/>
      <w:r>
        <w:rPr>
          <w:rFonts w:hint="eastAsia"/>
        </w:rPr>
        <w:t>拡張性</w:t>
      </w:r>
      <w:bookmarkEnd w:id="23"/>
    </w:p>
    <w:p w14:paraId="757430BC" w14:textId="5B5EE5D0" w:rsidR="001242E2" w:rsidRPr="001242E2" w:rsidRDefault="001242E2" w:rsidP="001242E2">
      <w:r>
        <w:rPr>
          <w:rFonts w:hint="eastAsia"/>
        </w:rPr>
        <w:t>どのようにシステムのアップグレードができるのか記載します。</w:t>
      </w:r>
    </w:p>
    <w:p w14:paraId="378909B7" w14:textId="62A33C18" w:rsidR="00E67C22" w:rsidRDefault="00163858" w:rsidP="00163858">
      <w:pPr>
        <w:pStyle w:val="1"/>
        <w:numPr>
          <w:ilvl w:val="1"/>
          <w:numId w:val="1"/>
        </w:numPr>
      </w:pPr>
      <w:bookmarkStart w:id="24" w:name="_Toc109153939"/>
      <w:r>
        <w:rPr>
          <w:rFonts w:hint="eastAsia"/>
        </w:rPr>
        <w:t>上位互換性</w:t>
      </w:r>
      <w:bookmarkEnd w:id="24"/>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5" w:name="_Toc109153940"/>
      <w:r>
        <w:rPr>
          <w:rFonts w:hint="eastAsia"/>
        </w:rPr>
        <w:t>継続性</w:t>
      </w:r>
      <w:bookmarkEnd w:id="25"/>
    </w:p>
    <w:p w14:paraId="2541C528" w14:textId="57318949" w:rsidR="001242E2" w:rsidRPr="001242E2" w:rsidRDefault="001242E2" w:rsidP="001242E2">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6" w:name="_Toc109153941"/>
      <w:r>
        <w:rPr>
          <w:rFonts w:hint="eastAsia"/>
        </w:rPr>
        <w:t>セキュリティ要件</w:t>
      </w:r>
      <w:bookmarkEnd w:id="26"/>
    </w:p>
    <w:p w14:paraId="5153B113" w14:textId="4BD1398C" w:rsidR="00E67C22" w:rsidRDefault="00E67C22" w:rsidP="00E67C22">
      <w:pPr>
        <w:pStyle w:val="1"/>
        <w:numPr>
          <w:ilvl w:val="1"/>
          <w:numId w:val="1"/>
        </w:numPr>
      </w:pPr>
      <w:bookmarkStart w:id="27" w:name="_Toc109153942"/>
      <w:r>
        <w:rPr>
          <w:rFonts w:hint="eastAsia"/>
        </w:rPr>
        <w:t>情報セキュリティ</w:t>
      </w:r>
      <w:bookmarkEnd w:id="27"/>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1A3376D9" w14:textId="27841625" w:rsidR="00E67C22" w:rsidRDefault="00163858" w:rsidP="00163858">
      <w:pPr>
        <w:pStyle w:val="1"/>
        <w:numPr>
          <w:ilvl w:val="1"/>
          <w:numId w:val="1"/>
        </w:numPr>
      </w:pPr>
      <w:bookmarkStart w:id="28" w:name="_Toc109153943"/>
      <w:r>
        <w:rPr>
          <w:rFonts w:hint="eastAsia"/>
        </w:rPr>
        <w:t>稼働環境</w:t>
      </w:r>
      <w:bookmarkEnd w:id="28"/>
    </w:p>
    <w:p w14:paraId="1152459D" w14:textId="3780307F" w:rsidR="00803BB4" w:rsidRPr="00803BB4" w:rsidRDefault="00803BB4" w:rsidP="00803BB4">
      <w:r>
        <w:rPr>
          <w:rFonts w:hint="eastAsia"/>
        </w:rPr>
        <w:t>想定している稼働環境を記載。対応しているブラザなど。</w:t>
      </w:r>
    </w:p>
    <w:p w14:paraId="18C1DCBD" w14:textId="226C8D6A" w:rsidR="00E67C22" w:rsidRDefault="00E67C22" w:rsidP="00163858">
      <w:pPr>
        <w:pStyle w:val="1"/>
        <w:numPr>
          <w:ilvl w:val="1"/>
          <w:numId w:val="1"/>
        </w:numPr>
      </w:pPr>
      <w:bookmarkStart w:id="29" w:name="_Toc109153944"/>
      <w:r>
        <w:rPr>
          <w:rFonts w:hint="eastAsia"/>
        </w:rPr>
        <w:t>テスト</w:t>
      </w:r>
      <w:bookmarkEnd w:id="29"/>
    </w:p>
    <w:p w14:paraId="451623AF" w14:textId="421FA67C" w:rsidR="001242E2" w:rsidRDefault="001242E2" w:rsidP="001242E2">
      <w:r>
        <w:rPr>
          <w:rFonts w:hint="eastAsia"/>
        </w:rPr>
        <w:t>実行するテストタイプに関して、機能テスト、ユーザビリティテスト、負荷テスト、セキュリティテストなど記載します。</w:t>
      </w:r>
    </w:p>
    <w:p w14:paraId="5342C38E" w14:textId="77777777" w:rsidR="001242E2" w:rsidRDefault="001242E2" w:rsidP="001242E2"/>
    <w:p w14:paraId="506BD8B8" w14:textId="77777777" w:rsidR="001242E2" w:rsidRDefault="001242E2" w:rsidP="001242E2">
      <w:r>
        <w:rPr>
          <w:rFonts w:hint="eastAsia"/>
        </w:rPr>
        <w:t>担保する範囲とテスト範囲の定義（定義してテストが担保する範囲をカバーしていることを確認）を記載。</w:t>
      </w:r>
    </w:p>
    <w:p w14:paraId="627910F6" w14:textId="77777777" w:rsidR="001242E2" w:rsidRDefault="001242E2" w:rsidP="001242E2"/>
    <w:p w14:paraId="565FE485" w14:textId="77777777" w:rsidR="001242E2" w:rsidRDefault="001242E2" w:rsidP="001242E2">
      <w:r>
        <w:rPr>
          <w:rFonts w:hint="eastAsia"/>
        </w:rPr>
        <w:t>テスト環境、だれが行うのか、</w:t>
      </w:r>
      <w:r>
        <w:t>OKとNGの定義</w:t>
      </w:r>
      <w:r>
        <w:rPr>
          <w:rFonts w:hint="eastAsia"/>
        </w:rPr>
        <w:t>、使用するツール</w:t>
      </w:r>
    </w:p>
    <w:p w14:paraId="3979D175" w14:textId="22CE109C" w:rsidR="001242E2" w:rsidRPr="001242E2" w:rsidRDefault="001242E2" w:rsidP="001242E2">
      <w:r>
        <w:rPr>
          <w:rFonts w:hint="eastAsia"/>
        </w:rPr>
        <w:t>テストデータ、テストデータはどんなものか、どのように用意されるのか</w:t>
      </w:r>
    </w:p>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30" w:name="_Toc109153945"/>
      <w:r>
        <w:rPr>
          <w:rFonts w:hint="eastAsia"/>
        </w:rPr>
        <w:t>移行要件</w:t>
      </w:r>
      <w:bookmarkEnd w:id="30"/>
    </w:p>
    <w:p w14:paraId="70DF98BC" w14:textId="087A07B8" w:rsidR="00803BB4" w:rsidRPr="00803BB4" w:rsidRDefault="00803BB4" w:rsidP="00803BB4">
      <w:r>
        <w:rPr>
          <w:rFonts w:hint="eastAsia"/>
        </w:rPr>
        <w:t>移行が伴う場合はここに記載</w:t>
      </w:r>
    </w:p>
    <w:p w14:paraId="66EF2B9C" w14:textId="77777777" w:rsidR="00E67C22" w:rsidRDefault="00E67C22" w:rsidP="00163858">
      <w:pPr>
        <w:pStyle w:val="1"/>
        <w:numPr>
          <w:ilvl w:val="1"/>
          <w:numId w:val="1"/>
        </w:numPr>
      </w:pPr>
      <w:bookmarkStart w:id="31" w:name="_Toc109153946"/>
      <w:r>
        <w:rPr>
          <w:rFonts w:hint="eastAsia"/>
        </w:rPr>
        <w:t>移行</w:t>
      </w:r>
      <w:bookmarkEnd w:id="31"/>
    </w:p>
    <w:p w14:paraId="40E06E8C" w14:textId="3BDBC99E" w:rsidR="00E67C22" w:rsidRDefault="00E67C22" w:rsidP="00163858">
      <w:pPr>
        <w:pStyle w:val="1"/>
        <w:numPr>
          <w:ilvl w:val="1"/>
          <w:numId w:val="1"/>
        </w:numPr>
      </w:pPr>
      <w:bookmarkStart w:id="32" w:name="_Toc109153947"/>
      <w:r>
        <w:rPr>
          <w:rFonts w:hint="eastAsia"/>
        </w:rPr>
        <w:t>引継ぎ</w:t>
      </w:r>
      <w:bookmarkEnd w:id="32"/>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pPr>
      <w:bookmarkStart w:id="33" w:name="_Toc109153948"/>
      <w:r>
        <w:rPr>
          <w:rFonts w:hint="eastAsia"/>
        </w:rPr>
        <w:t>運用要件</w:t>
      </w:r>
      <w:bookmarkEnd w:id="33"/>
    </w:p>
    <w:p w14:paraId="522BF1CA" w14:textId="118B5E31" w:rsidR="00803BB4" w:rsidRDefault="00E67C22" w:rsidP="00803BB4">
      <w:pPr>
        <w:pStyle w:val="1"/>
        <w:numPr>
          <w:ilvl w:val="1"/>
          <w:numId w:val="1"/>
        </w:numPr>
      </w:pPr>
      <w:bookmarkStart w:id="34" w:name="_Toc109153949"/>
      <w:r>
        <w:rPr>
          <w:rFonts w:hint="eastAsia"/>
        </w:rPr>
        <w:t>教育</w:t>
      </w:r>
      <w:bookmarkEnd w:id="34"/>
      <w:r>
        <w:tab/>
      </w:r>
    </w:p>
    <w:p w14:paraId="2AA94343" w14:textId="1D9B8E9C" w:rsidR="00803BB4" w:rsidRPr="00803BB4" w:rsidRDefault="00803BB4" w:rsidP="00803BB4">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5" w:name="_Toc109153950"/>
      <w:r>
        <w:rPr>
          <w:rFonts w:hint="eastAsia"/>
        </w:rPr>
        <w:t>運用</w:t>
      </w:r>
      <w:bookmarkEnd w:id="35"/>
    </w:p>
    <w:p w14:paraId="33E9E592" w14:textId="7668121A" w:rsidR="00803BB4" w:rsidRPr="00803BB4" w:rsidRDefault="00803BB4" w:rsidP="00803BB4">
      <w:r>
        <w:rPr>
          <w:rFonts w:hint="eastAsia"/>
        </w:rPr>
        <w:t>運用体制などに関して記載します。</w:t>
      </w:r>
    </w:p>
    <w:p w14:paraId="64D28C19" w14:textId="4E75F1AD" w:rsidR="00BC0D72" w:rsidRDefault="00E67C22" w:rsidP="00BC0D72">
      <w:pPr>
        <w:pStyle w:val="1"/>
        <w:numPr>
          <w:ilvl w:val="1"/>
          <w:numId w:val="1"/>
        </w:numPr>
      </w:pPr>
      <w:bookmarkStart w:id="36" w:name="_Toc109153951"/>
      <w:r>
        <w:rPr>
          <w:rFonts w:hint="eastAsia"/>
        </w:rPr>
        <w:t>保守</w:t>
      </w:r>
      <w:bookmarkEnd w:id="36"/>
    </w:p>
    <w:p w14:paraId="1DC56A05" w14:textId="0060978B" w:rsidR="00803BB4" w:rsidRPr="00803BB4" w:rsidRDefault="00803BB4" w:rsidP="00803BB4">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7" w:name="_Toc109153952"/>
      <w:r>
        <w:rPr>
          <w:rFonts w:hint="eastAsia"/>
        </w:rPr>
        <w:t>ドキュメント更新履歴</w:t>
      </w:r>
      <w:bookmarkEnd w:id="37"/>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r>
              <w:rPr>
                <w:rFonts w:hint="eastAsia"/>
              </w:rPr>
              <w:t>バージョン</w:t>
            </w:r>
          </w:p>
        </w:tc>
        <w:tc>
          <w:tcPr>
            <w:tcW w:w="2124" w:type="dxa"/>
          </w:tcPr>
          <w:p w14:paraId="5AD508F0" w14:textId="77777777" w:rsidR="00E67C22" w:rsidRDefault="00E67C22" w:rsidP="00C743FE">
            <w:r>
              <w:rPr>
                <w:rFonts w:hint="eastAsia"/>
              </w:rPr>
              <w:t>日付・時刻</w:t>
            </w:r>
          </w:p>
        </w:tc>
        <w:tc>
          <w:tcPr>
            <w:tcW w:w="2124" w:type="dxa"/>
          </w:tcPr>
          <w:p w14:paraId="39C4D0B4" w14:textId="77777777" w:rsidR="00E67C22" w:rsidRDefault="00E67C22" w:rsidP="00C743FE">
            <w:r>
              <w:rPr>
                <w:rFonts w:hint="eastAsia"/>
              </w:rPr>
              <w:t>更新者</w:t>
            </w:r>
          </w:p>
        </w:tc>
        <w:tc>
          <w:tcPr>
            <w:tcW w:w="2124" w:type="dxa"/>
          </w:tcPr>
          <w:p w14:paraId="4E876A59" w14:textId="77777777" w:rsidR="00E67C22" w:rsidRDefault="00E67C22" w:rsidP="00C743FE">
            <w:r>
              <w:rPr>
                <w:rFonts w:hint="eastAsia"/>
              </w:rPr>
              <w:t>内容</w:t>
            </w:r>
          </w:p>
        </w:tc>
      </w:tr>
      <w:tr w:rsidR="00E67C22" w14:paraId="160BB76D" w14:textId="77777777" w:rsidTr="00C743FE">
        <w:tc>
          <w:tcPr>
            <w:tcW w:w="2124" w:type="dxa"/>
          </w:tcPr>
          <w:p w14:paraId="0E8A50D0" w14:textId="77777777" w:rsidR="00E67C22" w:rsidRDefault="00E67C22" w:rsidP="00C743FE"/>
        </w:tc>
        <w:tc>
          <w:tcPr>
            <w:tcW w:w="2124" w:type="dxa"/>
          </w:tcPr>
          <w:p w14:paraId="6B4B0703" w14:textId="77777777" w:rsidR="00E67C22" w:rsidRDefault="00E67C22" w:rsidP="00C743FE"/>
        </w:tc>
        <w:tc>
          <w:tcPr>
            <w:tcW w:w="2124" w:type="dxa"/>
          </w:tcPr>
          <w:p w14:paraId="3858FAEC" w14:textId="77777777" w:rsidR="00E67C22" w:rsidRDefault="00E67C22" w:rsidP="00C743FE"/>
        </w:tc>
        <w:tc>
          <w:tcPr>
            <w:tcW w:w="2124" w:type="dxa"/>
          </w:tcPr>
          <w:p w14:paraId="489EFAE3" w14:textId="77777777" w:rsidR="00E67C22" w:rsidRDefault="00E67C22" w:rsidP="00C743FE"/>
        </w:tc>
      </w:tr>
    </w:tbl>
    <w:p w14:paraId="5A8885B8" w14:textId="77777777" w:rsidR="00E67C22" w:rsidRDefault="00E67C22" w:rsidP="00E67C22"/>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89A1C" w14:textId="77777777" w:rsidR="005463BD" w:rsidRDefault="005463BD" w:rsidP="002E7B6E">
      <w:r>
        <w:separator/>
      </w:r>
    </w:p>
  </w:endnote>
  <w:endnote w:type="continuationSeparator" w:id="0">
    <w:p w14:paraId="52DA0123" w14:textId="77777777" w:rsidR="005463BD" w:rsidRDefault="005463BD" w:rsidP="002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AF2A8" w14:textId="77777777" w:rsidR="005463BD" w:rsidRDefault="005463BD" w:rsidP="002E7B6E">
      <w:r>
        <w:separator/>
      </w:r>
    </w:p>
  </w:footnote>
  <w:footnote w:type="continuationSeparator" w:id="0">
    <w:p w14:paraId="6987B420" w14:textId="77777777" w:rsidR="005463BD" w:rsidRDefault="005463BD" w:rsidP="002E7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2E7B6E"/>
    <w:rsid w:val="00351ECF"/>
    <w:rsid w:val="003C6669"/>
    <w:rsid w:val="0043760E"/>
    <w:rsid w:val="005463BD"/>
    <w:rsid w:val="005A3AEC"/>
    <w:rsid w:val="00677A4C"/>
    <w:rsid w:val="006952BE"/>
    <w:rsid w:val="00787A8C"/>
    <w:rsid w:val="007C7667"/>
    <w:rsid w:val="00803BB4"/>
    <w:rsid w:val="009676F7"/>
    <w:rsid w:val="00AA01D9"/>
    <w:rsid w:val="00BC0D72"/>
    <w:rsid w:val="00E67C22"/>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1348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2E7B6E"/>
    <w:pPr>
      <w:tabs>
        <w:tab w:val="center" w:pos="4252"/>
        <w:tab w:val="right" w:pos="8504"/>
      </w:tabs>
      <w:snapToGrid w:val="0"/>
    </w:pPr>
  </w:style>
  <w:style w:type="character" w:customStyle="1" w:styleId="ac">
    <w:name w:val="ヘッダー (文字)"/>
    <w:basedOn w:val="a0"/>
    <w:link w:val="ab"/>
    <w:uiPriority w:val="99"/>
    <w:rsid w:val="002E7B6E"/>
  </w:style>
  <w:style w:type="paragraph" w:styleId="ad">
    <w:name w:val="footer"/>
    <w:basedOn w:val="a"/>
    <w:link w:val="ae"/>
    <w:uiPriority w:val="99"/>
    <w:unhideWhenUsed/>
    <w:rsid w:val="002E7B6E"/>
    <w:pPr>
      <w:tabs>
        <w:tab w:val="center" w:pos="4252"/>
        <w:tab w:val="right" w:pos="8504"/>
      </w:tabs>
      <w:snapToGrid w:val="0"/>
    </w:pPr>
  </w:style>
  <w:style w:type="character" w:customStyle="1" w:styleId="ae">
    <w:name w:val="フッター (文字)"/>
    <w:basedOn w:val="a0"/>
    <w:link w:val="ad"/>
    <w:uiPriority w:val="99"/>
    <w:rsid w:val="002E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~WRL0005.tmp</Template>
  <TotalTime>0</TotalTime>
  <Pages>1</Pages>
  <Words>609</Words>
  <Characters>3477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2024-08-15T06:47:00Z</dcterms:created>
  <dcterms:modified xsi:type="dcterms:W3CDTF">2024-08-15T06:48:00Z</dcterms:modified>
</cp:coreProperties>
</file>